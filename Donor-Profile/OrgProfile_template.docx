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1D5F2" w14:textId="77777777" w:rsidR="00526EDC" w:rsidRDefault="00526EDC"/>
    <w:tbl>
      <w:tblPr>
        <w:tblW w:w="1458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270"/>
        <w:gridCol w:w="10710"/>
      </w:tblGrid>
      <w:tr w:rsidR="001B2ABD" w14:paraId="1EACEE0B" w14:textId="77777777" w:rsidTr="00EC5AFB">
        <w:tc>
          <w:tcPr>
            <w:tcW w:w="3600" w:type="dxa"/>
            <w:shd w:val="clear" w:color="auto" w:fill="E5DEDB" w:themeFill="text2" w:themeFillTint="33"/>
          </w:tcPr>
          <w:p w14:paraId="4062157E" w14:textId="1D4A16A8" w:rsidR="008F1614" w:rsidRPr="008F1614" w:rsidRDefault="008F1614" w:rsidP="008F1614">
            <w:pPr>
              <w:rPr>
                <w:sz w:val="56"/>
                <w:szCs w:val="56"/>
              </w:rPr>
            </w:pPr>
            <w:r w:rsidRPr="0042015C">
              <w:rPr>
                <w:rFonts w:asciiTheme="majorHAnsi" w:hAnsiTheme="majorHAnsi" w:cstheme="majorBidi"/>
                <w:color w:val="548AB7" w:themeColor="accent1" w:themeShade="BF"/>
              </w:rPr>
              <w:t>{{</w:t>
            </w:r>
            <w:proofErr w:type="gramStart"/>
            <w:r w:rsidRPr="0042015C">
              <w:rPr>
                <w:rFonts w:asciiTheme="majorHAnsi" w:hAnsiTheme="majorHAnsi" w:cstheme="majorBidi"/>
                <w:color w:val="548AB7" w:themeColor="accent1" w:themeShade="BF"/>
              </w:rPr>
              <w:t>TableStart:Logo</w:t>
            </w:r>
            <w:proofErr w:type="gramEnd"/>
            <w:r w:rsidRPr="0042015C">
              <w:rPr>
                <w:rFonts w:asciiTheme="majorHAnsi" w:hAnsiTheme="majorHAnsi" w:cstheme="majorBidi"/>
                <w:color w:val="548AB7" w:themeColor="accent1" w:themeShade="BF"/>
              </w:rPr>
              <w:t>}}{{IMAGE:LATESTPUBLISHEDVERSION_FIELD_IMAGE_URL:W=</w:t>
            </w:r>
            <w:r>
              <w:rPr>
                <w:rFonts w:asciiTheme="majorHAnsi" w:hAnsiTheme="majorHAnsi" w:cstheme="majorBidi"/>
                <w:color w:val="548AB7" w:themeColor="accent1" w:themeShade="BF"/>
              </w:rPr>
              <w:t>100</w:t>
            </w:r>
            <w:r w:rsidRPr="0042015C">
              <w:rPr>
                <w:rFonts w:asciiTheme="majorHAnsi" w:hAnsiTheme="majorHAnsi" w:cstheme="majorBidi"/>
                <w:color w:val="548AB7" w:themeColor="accent1" w:themeShade="BF"/>
              </w:rPr>
              <w:t>}}{{TableEnd:Logo}}</w:t>
            </w:r>
            <w:r>
              <w:rPr>
                <w:rFonts w:asciiTheme="majorHAnsi" w:hAnsiTheme="majorHAnsi" w:cstheme="majorBidi"/>
                <w:color w:val="548AB7" w:themeColor="accent1" w:themeShade="BF"/>
              </w:rPr>
              <w:t xml:space="preserve"> </w:t>
            </w:r>
            <w:r w:rsidRPr="0042015C">
              <w:rPr>
                <w:sz w:val="56"/>
                <w:szCs w:val="56"/>
              </w:rPr>
              <w:t>{{account}}</w:t>
            </w:r>
          </w:p>
          <w:p w14:paraId="4C69AAC9" w14:textId="77777777" w:rsidR="008F1614" w:rsidRDefault="008F1614" w:rsidP="00036450">
            <w:pPr>
              <w:pStyle w:val="Heading3"/>
            </w:pPr>
          </w:p>
          <w:sdt>
            <w:sdtPr>
              <w:id w:val="-1711873194"/>
              <w:placeholder>
                <w:docPart w:val="5EBEB5BF1BC4413E95910886E9FC3D4F"/>
              </w:placeholder>
              <w:temporary/>
              <w:showingPlcHdr/>
              <w15:appearance w15:val="hidden"/>
            </w:sdtPr>
            <w:sdtEndPr/>
            <w:sdtContent>
              <w:p w14:paraId="2B3FF92A" w14:textId="0DDF5918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6CDB3634" w14:textId="7FDC950C" w:rsidR="00036450" w:rsidRDefault="00B766B9" w:rsidP="00B766B9">
            <w:r>
              <w:t>{{</w:t>
            </w:r>
            <w:proofErr w:type="spellStart"/>
            <w:r>
              <w:t>Account_Description</w:t>
            </w:r>
            <w:proofErr w:type="spellEnd"/>
            <w:r>
              <w:t>}}</w:t>
            </w:r>
          </w:p>
          <w:p w14:paraId="30BB4D5F" w14:textId="77777777" w:rsidR="00036450" w:rsidRDefault="00036450" w:rsidP="00036450"/>
          <w:sdt>
            <w:sdtPr>
              <w:id w:val="-1954003311"/>
              <w:placeholder>
                <w:docPart w:val="C153440A13C2429F97EFCBE1ACF159DB"/>
              </w:placeholder>
              <w:temporary/>
              <w:showingPlcHdr/>
              <w15:appearance w15:val="hidden"/>
            </w:sdtPr>
            <w:sdtEndPr/>
            <w:sdtContent>
              <w:p w14:paraId="1C93FF52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780E0327EA414A5B86D65F855367ACD9"/>
              </w:placeholder>
              <w:temporary/>
              <w:showingPlcHdr/>
              <w15:appearance w15:val="hidden"/>
            </w:sdtPr>
            <w:sdtEndPr/>
            <w:sdtContent>
              <w:p w14:paraId="74B69D0A" w14:textId="77777777" w:rsidR="004D3011" w:rsidRPr="00D0757B" w:rsidRDefault="004D3011" w:rsidP="00D0757B">
                <w:r w:rsidRPr="00D0757B">
                  <w:t>PHONE:</w:t>
                </w:r>
              </w:p>
            </w:sdtContent>
          </w:sdt>
          <w:p w14:paraId="1CB387F0" w14:textId="2DED9AE2" w:rsidR="004D3011" w:rsidRPr="00D0757B" w:rsidRDefault="004437A8" w:rsidP="00D0757B">
            <w:r w:rsidRPr="00D0757B">
              <w:rPr>
                <w:rFonts w:ascii="Arial" w:hAnsi="Arial" w:cs="Arial"/>
                <w:color w:val="000000"/>
                <w:szCs w:val="18"/>
                <w:shd w:val="clear" w:color="auto" w:fill="FFFFFF"/>
              </w:rPr>
              <w:t>{{ACCOUNT_PHONE}}</w:t>
            </w:r>
          </w:p>
          <w:p w14:paraId="2E72CD0B" w14:textId="77777777" w:rsidR="004D3011" w:rsidRPr="00D0757B" w:rsidRDefault="004D3011" w:rsidP="00D0757B"/>
          <w:sdt>
            <w:sdtPr>
              <w:id w:val="67859272"/>
              <w:placeholder>
                <w:docPart w:val="E5727F190A894FFABEDD98C348B93D50"/>
              </w:placeholder>
              <w:temporary/>
              <w:showingPlcHdr/>
              <w15:appearance w15:val="hidden"/>
            </w:sdtPr>
            <w:sdtEndPr/>
            <w:sdtContent>
              <w:p w14:paraId="0530E415" w14:textId="77777777" w:rsidR="004D3011" w:rsidRPr="00D0757B" w:rsidRDefault="004D3011" w:rsidP="00D0757B">
                <w:r w:rsidRPr="00D0757B">
                  <w:t>WEBSITE:</w:t>
                </w:r>
              </w:p>
            </w:sdtContent>
          </w:sdt>
          <w:p w14:paraId="3FAABF3D" w14:textId="71ABB44F" w:rsidR="004D3011" w:rsidRPr="00D0757B" w:rsidRDefault="00C50204" w:rsidP="00D0757B">
            <w:pPr>
              <w:rPr>
                <w:rFonts w:ascii="Arial" w:hAnsi="Arial" w:cs="Arial"/>
                <w:color w:val="000000"/>
                <w:szCs w:val="18"/>
                <w:shd w:val="clear" w:color="auto" w:fill="FFFFFF"/>
              </w:rPr>
            </w:pPr>
            <w:r w:rsidRPr="00D0757B">
              <w:rPr>
                <w:rFonts w:ascii="Arial" w:hAnsi="Arial" w:cs="Arial"/>
                <w:color w:val="000000"/>
                <w:szCs w:val="18"/>
                <w:shd w:val="clear" w:color="auto" w:fill="FFFFFF"/>
              </w:rPr>
              <w:t>{{ACCOUNT_WEBSITE}}</w:t>
            </w:r>
          </w:p>
          <w:p w14:paraId="6331343B" w14:textId="5391CBFF" w:rsidR="00C50204" w:rsidRPr="00D0757B" w:rsidRDefault="00C50204" w:rsidP="00D0757B">
            <w:pPr>
              <w:rPr>
                <w:rFonts w:ascii="Arial" w:hAnsi="Arial" w:cs="Arial"/>
                <w:color w:val="000000"/>
                <w:szCs w:val="18"/>
                <w:shd w:val="clear" w:color="auto" w:fill="FFFFFF"/>
              </w:rPr>
            </w:pPr>
          </w:p>
          <w:p w14:paraId="1B4BD699" w14:textId="72572DC5" w:rsidR="00C50204" w:rsidRPr="00D0757B" w:rsidRDefault="00C50204" w:rsidP="00D0757B">
            <w:pPr>
              <w:rPr>
                <w:rFonts w:ascii="Arial" w:hAnsi="Arial" w:cs="Arial"/>
                <w:color w:val="000000"/>
                <w:szCs w:val="18"/>
                <w:shd w:val="clear" w:color="auto" w:fill="FFFFFF"/>
              </w:rPr>
            </w:pPr>
            <w:r w:rsidRPr="00D0757B">
              <w:rPr>
                <w:rFonts w:ascii="Arial" w:hAnsi="Arial" w:cs="Arial"/>
                <w:color w:val="000000"/>
                <w:szCs w:val="18"/>
                <w:shd w:val="clear" w:color="auto" w:fill="FFFFFF"/>
              </w:rPr>
              <w:t>ADDRESS:</w:t>
            </w:r>
          </w:p>
          <w:p w14:paraId="1583CE96" w14:textId="69D62383" w:rsidR="00C50204" w:rsidRPr="00D0757B" w:rsidRDefault="001D4DBA" w:rsidP="00D0757B">
            <w:pPr>
              <w:rPr>
                <w:rFonts w:ascii="Arial" w:hAnsi="Arial" w:cs="Arial"/>
                <w:color w:val="000000"/>
                <w:szCs w:val="18"/>
                <w:shd w:val="clear" w:color="auto" w:fill="FFFFFF"/>
              </w:rPr>
            </w:pPr>
            <w:r w:rsidRPr="00D0757B">
              <w:rPr>
                <w:rFonts w:ascii="Arial" w:hAnsi="Arial" w:cs="Arial"/>
                <w:color w:val="000000"/>
                <w:szCs w:val="18"/>
                <w:shd w:val="clear" w:color="auto" w:fill="FFFFFF"/>
              </w:rPr>
              <w:t>{{ACCOUNT_BILLINGADDRESS}}</w:t>
            </w:r>
          </w:p>
          <w:p w14:paraId="571D4E87" w14:textId="4E300200" w:rsidR="001D4DBA" w:rsidRDefault="001D4DBA" w:rsidP="00D0757B">
            <w:r w:rsidRPr="00D0757B">
              <w:rPr>
                <w:rFonts w:ascii="Arial" w:hAnsi="Arial" w:cs="Arial"/>
                <w:color w:val="000000"/>
                <w:szCs w:val="18"/>
                <w:shd w:val="clear" w:color="auto" w:fill="FFFFFF"/>
              </w:rPr>
              <w:t xml:space="preserve">{{ACCOUNT_BILLINGCITY}}, </w:t>
            </w:r>
            <w:r w:rsidR="00BA7BF3" w:rsidRPr="00D0757B">
              <w:rPr>
                <w:rFonts w:ascii="Arial" w:hAnsi="Arial" w:cs="Arial"/>
                <w:color w:val="000000"/>
                <w:szCs w:val="18"/>
                <w:shd w:val="clear" w:color="auto" w:fill="FFFFFF"/>
              </w:rPr>
              <w:t>{{ACCOUNT_BILLINGSTATE}} {{ACCOUNT_BILLINGPOSTALCODE}}</w:t>
            </w:r>
          </w:p>
          <w:p w14:paraId="14775730" w14:textId="77777777" w:rsidR="004D3011" w:rsidRDefault="004D3011" w:rsidP="004D3011"/>
          <w:sdt>
            <w:sdtPr>
              <w:id w:val="-240260293"/>
              <w:placeholder>
                <w:docPart w:val="075B7DBB9A6A4AAA9DCEF4C358FED8D9"/>
              </w:placeholder>
              <w:temporary/>
              <w:showingPlcHdr/>
              <w15:appearance w15:val="hidden"/>
            </w:sdtPr>
            <w:sdtEndPr/>
            <w:sdtContent>
              <w:p w14:paraId="41587F9D" w14:textId="77777777" w:rsidR="004D3011" w:rsidRDefault="004D3011" w:rsidP="004D3011">
                <w:r w:rsidRPr="004D3011">
                  <w:t>EMAIL:</w:t>
                </w:r>
              </w:p>
            </w:sdtContent>
          </w:sdt>
          <w:sdt>
            <w:sdtPr>
              <w:id w:val="-1223903890"/>
              <w:placeholder>
                <w:docPart w:val="A4F899623BDE4C238CF5DC15AC2CAE3D"/>
              </w:placeholder>
              <w:temporary/>
              <w:showingPlcHdr/>
              <w15:appearance w15:val="hidden"/>
            </w:sdtPr>
            <w:sdtEndPr>
              <w:rPr>
                <w:rStyle w:val="Hyperlink"/>
                <w:color w:val="B85A22" w:themeColor="accent2" w:themeShade="BF"/>
                <w:u w:val="single"/>
              </w:rPr>
            </w:sdtEndPr>
            <w:sdtContent>
              <w:p w14:paraId="7B248632" w14:textId="77777777" w:rsidR="00036450" w:rsidRPr="00E4381A" w:rsidRDefault="00E4381A" w:rsidP="004D3011">
                <w:pPr>
                  <w:rPr>
                    <w:rStyle w:val="Hyperlink"/>
                  </w:rPr>
                </w:pPr>
                <w:r w:rsidRPr="00E4381A">
                  <w:rPr>
                    <w:rStyle w:val="Hyperlink"/>
                  </w:rPr>
                  <w:t>someone@example.com</w:t>
                </w:r>
                <w:hyperlink r:id="rId9" w:history="1"/>
              </w:p>
            </w:sdtContent>
          </w:sdt>
          <w:p w14:paraId="78F0F5AE" w14:textId="68F0F958" w:rsidR="004D3011" w:rsidRPr="004D3011" w:rsidRDefault="004D3011" w:rsidP="004D3011"/>
        </w:tc>
        <w:tc>
          <w:tcPr>
            <w:tcW w:w="270" w:type="dxa"/>
          </w:tcPr>
          <w:p w14:paraId="4F0E0548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10710" w:type="dxa"/>
          </w:tcPr>
          <w:p w14:paraId="67ED694E" w14:textId="19BC25F9" w:rsidR="001B2ABD" w:rsidRDefault="0094256A" w:rsidP="00036450">
            <w:pPr>
              <w:pStyle w:val="Heading2"/>
            </w:pPr>
            <w:r>
              <w:t>AFFILIATED CONTACTS</w:t>
            </w:r>
          </w:p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18"/>
              <w:gridCol w:w="2136"/>
              <w:gridCol w:w="1411"/>
              <w:gridCol w:w="1124"/>
              <w:gridCol w:w="2055"/>
            </w:tblGrid>
            <w:tr w:rsidR="0094256A" w:rsidRPr="0094256A" w14:paraId="1DCE25A2" w14:textId="77777777" w:rsidTr="0094256A">
              <w:tc>
                <w:tcPr>
                  <w:tcW w:w="261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CEE460C" w14:textId="77777777" w:rsidR="0094256A" w:rsidRPr="0094256A" w:rsidRDefault="0094256A" w:rsidP="0094256A">
                  <w:pPr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</w:pPr>
                  <w:r w:rsidRPr="0094256A">
                    <w:rPr>
                      <w:rFonts w:ascii="Arial" w:eastAsia="Times New Roman" w:hAnsi="Arial" w:cs="Arial"/>
                      <w:b/>
                      <w:bCs/>
                      <w:color w:val="000000"/>
                      <w:szCs w:val="18"/>
                      <w:lang w:eastAsia="en-US" w:bidi="he-IL"/>
                    </w:rPr>
                    <w:t>pe5 Affiliation Cnpe5 Contact R</w:t>
                  </w:r>
                </w:p>
              </w:tc>
              <w:tc>
                <w:tcPr>
                  <w:tcW w:w="21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C023B9C" w14:textId="0743A8BB" w:rsidR="0094256A" w:rsidRPr="00492C10" w:rsidRDefault="00492C10" w:rsidP="0094256A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Cs w:val="18"/>
                      <w:lang w:eastAsia="en-US" w:bidi="he-IL"/>
                    </w:rPr>
                  </w:pPr>
                  <w:r w:rsidRPr="00492C10">
                    <w:rPr>
                      <w:rFonts w:ascii="Arial" w:eastAsia="Times New Roman" w:hAnsi="Arial" w:cs="Arial"/>
                      <w:b/>
                      <w:bCs/>
                      <w:color w:val="000000"/>
                      <w:szCs w:val="18"/>
                      <w:lang w:eastAsia="en-US" w:bidi="he-IL"/>
                    </w:rPr>
                    <w:t>Contact description</w:t>
                  </w:r>
                </w:p>
              </w:tc>
              <w:tc>
                <w:tcPr>
                  <w:tcW w:w="14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CB5B63F" w14:textId="77777777" w:rsidR="0094256A" w:rsidRPr="0094256A" w:rsidRDefault="0094256A" w:rsidP="0094256A">
                  <w:pPr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</w:pPr>
                  <w:r w:rsidRPr="0094256A">
                    <w:rPr>
                      <w:rFonts w:ascii="Arial" w:eastAsia="Times New Roman" w:hAnsi="Arial" w:cs="Arial"/>
                      <w:b/>
                      <w:bCs/>
                      <w:color w:val="000000"/>
                      <w:szCs w:val="18"/>
                      <w:lang w:eastAsia="en-US" w:bidi="he-IL"/>
                    </w:rPr>
                    <w:t>Npe5 Affiliation Description</w:t>
                  </w:r>
                </w:p>
              </w:tc>
              <w:tc>
                <w:tcPr>
                  <w:tcW w:w="11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21D8247" w14:textId="77777777" w:rsidR="0094256A" w:rsidRPr="0094256A" w:rsidRDefault="0094256A" w:rsidP="0094256A">
                  <w:pPr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</w:pPr>
                  <w:r w:rsidRPr="0094256A">
                    <w:rPr>
                      <w:rFonts w:ascii="Arial" w:eastAsia="Times New Roman" w:hAnsi="Arial" w:cs="Arial"/>
                      <w:b/>
                      <w:bCs/>
                      <w:color w:val="000000"/>
                      <w:szCs w:val="18"/>
                      <w:lang w:eastAsia="en-US" w:bidi="he-IL"/>
                    </w:rPr>
                    <w:t>Npe5 Affiliation Role</w:t>
                  </w:r>
                </w:p>
              </w:tc>
              <w:tc>
                <w:tcPr>
                  <w:tcW w:w="20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11BAD25" w14:textId="77777777" w:rsidR="0094256A" w:rsidRPr="0094256A" w:rsidRDefault="0094256A" w:rsidP="0094256A">
                  <w:pPr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</w:pPr>
                  <w:r w:rsidRPr="0094256A">
                    <w:rPr>
                      <w:rFonts w:ascii="Arial" w:eastAsia="Times New Roman" w:hAnsi="Arial" w:cs="Arial"/>
                      <w:b/>
                      <w:bCs/>
                      <w:color w:val="000000"/>
                      <w:szCs w:val="18"/>
                      <w:lang w:eastAsia="en-US" w:bidi="he-IL"/>
                    </w:rPr>
                    <w:t>Npe5 Affiliation Status</w:t>
                  </w:r>
                </w:p>
              </w:tc>
            </w:tr>
            <w:tr w:rsidR="0094256A" w:rsidRPr="0094256A" w14:paraId="2EBFCDA4" w14:textId="77777777" w:rsidTr="0094256A">
              <w:tc>
                <w:tcPr>
                  <w:tcW w:w="261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8866C62" w14:textId="77777777" w:rsidR="0094256A" w:rsidRPr="0094256A" w:rsidRDefault="0094256A" w:rsidP="0094256A">
                  <w:pPr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</w:pPr>
                  <w:r w:rsidRPr="0094256A">
                    <w:rPr>
                      <w:rFonts w:ascii="Arial" w:eastAsia="Times New Roman" w:hAnsi="Arial" w:cs="Arial"/>
                      <w:color w:val="FF0000"/>
                      <w:szCs w:val="18"/>
                      <w:lang w:eastAsia="en-US" w:bidi="he-IL"/>
                    </w:rPr>
                    <w:t>{{</w:t>
                  </w:r>
                  <w:proofErr w:type="gramStart"/>
                  <w:r w:rsidRPr="0094256A">
                    <w:rPr>
                      <w:rFonts w:ascii="Arial" w:eastAsia="Times New Roman" w:hAnsi="Arial" w:cs="Arial"/>
                      <w:color w:val="FF0000"/>
                      <w:szCs w:val="18"/>
                      <w:lang w:eastAsia="en-US" w:bidi="he-IL"/>
                    </w:rPr>
                    <w:t>TableStart:OrgAffiliations</w:t>
                  </w:r>
                  <w:proofErr w:type="gramEnd"/>
                  <w:r w:rsidRPr="0094256A">
                    <w:rPr>
                      <w:rFonts w:ascii="Arial" w:eastAsia="Times New Roman" w:hAnsi="Arial" w:cs="Arial"/>
                      <w:color w:val="FF0000"/>
                      <w:szCs w:val="18"/>
                      <w:lang w:eastAsia="en-US" w:bidi="he-IL"/>
                    </w:rPr>
                    <w:t>}}</w:t>
                  </w:r>
                  <w:r w:rsidRPr="0094256A"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  <w:t>{{NPE5__AFFILIATION__CNPE5__CONTACT__R}}</w:t>
                  </w:r>
                </w:p>
              </w:tc>
              <w:tc>
                <w:tcPr>
                  <w:tcW w:w="21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7F890E1" w14:textId="77777777" w:rsidR="0094256A" w:rsidRPr="0094256A" w:rsidRDefault="0094256A" w:rsidP="0094256A">
                  <w:pPr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</w:pPr>
                  <w:r w:rsidRPr="0094256A"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  <w:t>{{NPE5__AFFILIATION__CNPE5__CONTACT_DESCRIPTION}}</w:t>
                  </w:r>
                </w:p>
              </w:tc>
              <w:tc>
                <w:tcPr>
                  <w:tcW w:w="14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5DADC73" w14:textId="77777777" w:rsidR="0094256A" w:rsidRPr="0094256A" w:rsidRDefault="0094256A" w:rsidP="0094256A">
                  <w:pPr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</w:pPr>
                  <w:r w:rsidRPr="0094256A"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  <w:t>{{NPE5__AFFILIATION_DESCRIPTION}}</w:t>
                  </w:r>
                </w:p>
              </w:tc>
              <w:tc>
                <w:tcPr>
                  <w:tcW w:w="11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847D54C" w14:textId="77777777" w:rsidR="0094256A" w:rsidRPr="0094256A" w:rsidRDefault="0094256A" w:rsidP="0094256A">
                  <w:pPr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</w:pPr>
                  <w:r w:rsidRPr="0094256A"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  <w:t>{{NPE5__AFFILIATION_ROLE}}</w:t>
                  </w:r>
                </w:p>
              </w:tc>
              <w:tc>
                <w:tcPr>
                  <w:tcW w:w="20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6CE9891" w14:textId="77777777" w:rsidR="0094256A" w:rsidRPr="0094256A" w:rsidRDefault="0094256A" w:rsidP="0094256A">
                  <w:pPr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</w:pPr>
                  <w:r w:rsidRPr="0094256A"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  <w:t>{{NPE5__AFFILIATION_STATUS</w:t>
                  </w:r>
                  <w:proofErr w:type="gramStart"/>
                  <w:r w:rsidRPr="0094256A"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  <w:t>}}</w:t>
                  </w:r>
                  <w:r w:rsidRPr="0094256A">
                    <w:rPr>
                      <w:rFonts w:ascii="Arial" w:eastAsia="Times New Roman" w:hAnsi="Arial" w:cs="Arial"/>
                      <w:color w:val="FF0000"/>
                      <w:szCs w:val="18"/>
                      <w:lang w:eastAsia="en-US" w:bidi="he-IL"/>
                    </w:rPr>
                    <w:t>{</w:t>
                  </w:r>
                  <w:proofErr w:type="gramEnd"/>
                  <w:r w:rsidRPr="0094256A">
                    <w:rPr>
                      <w:rFonts w:ascii="Arial" w:eastAsia="Times New Roman" w:hAnsi="Arial" w:cs="Arial"/>
                      <w:color w:val="FF0000"/>
                      <w:szCs w:val="18"/>
                      <w:lang w:eastAsia="en-US" w:bidi="he-IL"/>
                    </w:rPr>
                    <w:t>{</w:t>
                  </w:r>
                  <w:proofErr w:type="spellStart"/>
                  <w:r w:rsidRPr="0094256A">
                    <w:rPr>
                      <w:rFonts w:ascii="Arial" w:eastAsia="Times New Roman" w:hAnsi="Arial" w:cs="Arial"/>
                      <w:color w:val="FF0000"/>
                      <w:szCs w:val="18"/>
                      <w:lang w:eastAsia="en-US" w:bidi="he-IL"/>
                    </w:rPr>
                    <w:t>TableEnd:OrgAffiliations</w:t>
                  </w:r>
                  <w:proofErr w:type="spellEnd"/>
                  <w:r w:rsidRPr="0094256A">
                    <w:rPr>
                      <w:rFonts w:ascii="Arial" w:eastAsia="Times New Roman" w:hAnsi="Arial" w:cs="Arial"/>
                      <w:color w:val="FF0000"/>
                      <w:szCs w:val="18"/>
                      <w:lang w:eastAsia="en-US" w:bidi="he-IL"/>
                    </w:rPr>
                    <w:t>}}</w:t>
                  </w:r>
                </w:p>
              </w:tc>
            </w:tr>
          </w:tbl>
          <w:p w14:paraId="407822D2" w14:textId="74755900" w:rsidR="00036450" w:rsidRDefault="00036450" w:rsidP="00036450"/>
          <w:p w14:paraId="5BDCB472" w14:textId="693AD6FD" w:rsidR="00036450" w:rsidRDefault="0094256A" w:rsidP="00036450">
            <w:pPr>
              <w:pStyle w:val="Heading2"/>
            </w:pPr>
            <w:r>
              <w:t>RECENT ACTIVITIES</w:t>
            </w:r>
          </w:p>
          <w:p w14:paraId="11569ADA" w14:textId="25E04D61" w:rsidR="00D552B0" w:rsidRPr="00D552B0" w:rsidRDefault="00D552B0" w:rsidP="00D552B0">
            <w:r>
              <w:t>** MAKE SURE TO LOG YOUR ACTIVITY AFTER MEETING**</w:t>
            </w:r>
          </w:p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82"/>
              <w:gridCol w:w="1641"/>
              <w:gridCol w:w="3993"/>
            </w:tblGrid>
            <w:tr w:rsidR="0094256A" w:rsidRPr="0094256A" w14:paraId="79FE0473" w14:textId="77777777" w:rsidTr="0094256A">
              <w:tc>
                <w:tcPr>
                  <w:tcW w:w="358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41D8F23" w14:textId="77777777" w:rsidR="0094256A" w:rsidRPr="0094256A" w:rsidRDefault="0094256A" w:rsidP="0094256A">
                  <w:pPr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</w:pPr>
                  <w:r w:rsidRPr="0094256A">
                    <w:rPr>
                      <w:rFonts w:ascii="Arial" w:eastAsia="Times New Roman" w:hAnsi="Arial" w:cs="Arial"/>
                      <w:b/>
                      <w:bCs/>
                      <w:color w:val="000000"/>
                      <w:szCs w:val="18"/>
                      <w:lang w:eastAsia="en-US" w:bidi="he-IL"/>
                    </w:rPr>
                    <w:t>Task Subject</w:t>
                  </w:r>
                </w:p>
              </w:tc>
              <w:tc>
                <w:tcPr>
                  <w:tcW w:w="16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D091884" w14:textId="77777777" w:rsidR="0094256A" w:rsidRPr="0094256A" w:rsidRDefault="0094256A" w:rsidP="0094256A">
                  <w:pPr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</w:pPr>
                  <w:r w:rsidRPr="0094256A">
                    <w:rPr>
                      <w:rFonts w:ascii="Arial" w:eastAsia="Times New Roman" w:hAnsi="Arial" w:cs="Arial"/>
                      <w:b/>
                      <w:bCs/>
                      <w:color w:val="000000"/>
                      <w:szCs w:val="18"/>
                      <w:lang w:eastAsia="en-US" w:bidi="he-IL"/>
                    </w:rPr>
                    <w:t>Task Status</w:t>
                  </w:r>
                </w:p>
              </w:tc>
              <w:tc>
                <w:tcPr>
                  <w:tcW w:w="399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0FE61E2" w14:textId="77777777" w:rsidR="0094256A" w:rsidRPr="0094256A" w:rsidRDefault="0094256A" w:rsidP="0094256A">
                  <w:pPr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</w:pPr>
                  <w:r w:rsidRPr="0094256A">
                    <w:rPr>
                      <w:rFonts w:ascii="Arial" w:eastAsia="Times New Roman" w:hAnsi="Arial" w:cs="Arial"/>
                      <w:b/>
                      <w:bCs/>
                      <w:color w:val="000000"/>
                      <w:szCs w:val="18"/>
                      <w:lang w:eastAsia="en-US" w:bidi="he-IL"/>
                    </w:rPr>
                    <w:t xml:space="preserve">Task </w:t>
                  </w:r>
                  <w:proofErr w:type="spellStart"/>
                  <w:r w:rsidRPr="0094256A">
                    <w:rPr>
                      <w:rFonts w:ascii="Arial" w:eastAsia="Times New Roman" w:hAnsi="Arial" w:cs="Arial"/>
                      <w:b/>
                      <w:bCs/>
                      <w:color w:val="000000"/>
                      <w:szCs w:val="18"/>
                      <w:lang w:eastAsia="en-US" w:bidi="he-IL"/>
                    </w:rPr>
                    <w:t>Activitydate</w:t>
                  </w:r>
                  <w:proofErr w:type="spellEnd"/>
                </w:p>
              </w:tc>
            </w:tr>
            <w:tr w:rsidR="0094256A" w:rsidRPr="0094256A" w14:paraId="5F2ACDB9" w14:textId="77777777" w:rsidTr="0094256A">
              <w:tc>
                <w:tcPr>
                  <w:tcW w:w="358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0FD9874" w14:textId="77777777" w:rsidR="0094256A" w:rsidRPr="0094256A" w:rsidRDefault="0094256A" w:rsidP="0094256A">
                  <w:pPr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</w:pPr>
                  <w:r w:rsidRPr="0094256A">
                    <w:rPr>
                      <w:rFonts w:ascii="Arial" w:eastAsia="Times New Roman" w:hAnsi="Arial" w:cs="Arial"/>
                      <w:color w:val="FF0000"/>
                      <w:szCs w:val="18"/>
                      <w:lang w:eastAsia="en-US" w:bidi="he-IL"/>
                    </w:rPr>
                    <w:t>{{</w:t>
                  </w:r>
                  <w:proofErr w:type="spellStart"/>
                  <w:proofErr w:type="gramStart"/>
                  <w:r w:rsidRPr="0094256A">
                    <w:rPr>
                      <w:rFonts w:ascii="Arial" w:eastAsia="Times New Roman" w:hAnsi="Arial" w:cs="Arial"/>
                      <w:color w:val="FF0000"/>
                      <w:szCs w:val="18"/>
                      <w:lang w:eastAsia="en-US" w:bidi="he-IL"/>
                    </w:rPr>
                    <w:t>TableStart:Activities</w:t>
                  </w:r>
                  <w:proofErr w:type="spellEnd"/>
                  <w:proofErr w:type="gramEnd"/>
                  <w:r w:rsidRPr="0094256A">
                    <w:rPr>
                      <w:rFonts w:ascii="Arial" w:eastAsia="Times New Roman" w:hAnsi="Arial" w:cs="Arial"/>
                      <w:color w:val="FF0000"/>
                      <w:szCs w:val="18"/>
                      <w:lang w:eastAsia="en-US" w:bidi="he-IL"/>
                    </w:rPr>
                    <w:t>}}</w:t>
                  </w:r>
                  <w:r w:rsidRPr="0094256A"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  <w:t>{{TASK_SUBJECT}}</w:t>
                  </w:r>
                </w:p>
              </w:tc>
              <w:tc>
                <w:tcPr>
                  <w:tcW w:w="16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BCE6A8A" w14:textId="77777777" w:rsidR="0094256A" w:rsidRPr="0094256A" w:rsidRDefault="0094256A" w:rsidP="0094256A">
                  <w:pPr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</w:pPr>
                  <w:r w:rsidRPr="0094256A"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  <w:t>{{TASK_STATUS}}</w:t>
                  </w:r>
                </w:p>
              </w:tc>
              <w:tc>
                <w:tcPr>
                  <w:tcW w:w="399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8DA0626" w14:textId="77777777" w:rsidR="0094256A" w:rsidRPr="0094256A" w:rsidRDefault="0094256A" w:rsidP="0094256A">
                  <w:pPr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</w:pPr>
                  <w:r w:rsidRPr="0094256A"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  <w:t>{{TASK_ACTIVITYDATE</w:t>
                  </w:r>
                  <w:proofErr w:type="gramStart"/>
                  <w:r w:rsidRPr="0094256A"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  <w:t>}}</w:t>
                  </w:r>
                  <w:r w:rsidRPr="0094256A">
                    <w:rPr>
                      <w:rFonts w:ascii="Arial" w:eastAsia="Times New Roman" w:hAnsi="Arial" w:cs="Arial"/>
                      <w:color w:val="FF0000"/>
                      <w:szCs w:val="18"/>
                      <w:lang w:eastAsia="en-US" w:bidi="he-IL"/>
                    </w:rPr>
                    <w:t>{</w:t>
                  </w:r>
                  <w:proofErr w:type="gramEnd"/>
                  <w:r w:rsidRPr="0094256A">
                    <w:rPr>
                      <w:rFonts w:ascii="Arial" w:eastAsia="Times New Roman" w:hAnsi="Arial" w:cs="Arial"/>
                      <w:color w:val="FF0000"/>
                      <w:szCs w:val="18"/>
                      <w:lang w:eastAsia="en-US" w:bidi="he-IL"/>
                    </w:rPr>
                    <w:t>{</w:t>
                  </w:r>
                  <w:proofErr w:type="spellStart"/>
                  <w:r w:rsidRPr="0094256A">
                    <w:rPr>
                      <w:rFonts w:ascii="Arial" w:eastAsia="Times New Roman" w:hAnsi="Arial" w:cs="Arial"/>
                      <w:color w:val="FF0000"/>
                      <w:szCs w:val="18"/>
                      <w:lang w:eastAsia="en-US" w:bidi="he-IL"/>
                    </w:rPr>
                    <w:t>TableEnd:Activities</w:t>
                  </w:r>
                  <w:proofErr w:type="spellEnd"/>
                  <w:r w:rsidRPr="0094256A">
                    <w:rPr>
                      <w:rFonts w:ascii="Arial" w:eastAsia="Times New Roman" w:hAnsi="Arial" w:cs="Arial"/>
                      <w:color w:val="FF0000"/>
                      <w:szCs w:val="18"/>
                      <w:lang w:eastAsia="en-US" w:bidi="he-IL"/>
                    </w:rPr>
                    <w:t>}}</w:t>
                  </w:r>
                </w:p>
              </w:tc>
            </w:tr>
          </w:tbl>
          <w:p w14:paraId="30B87C86" w14:textId="6441E031" w:rsidR="004D3011" w:rsidRDefault="004D3011" w:rsidP="00036450"/>
          <w:p w14:paraId="308DE624" w14:textId="41C8DFB9" w:rsidR="00036450" w:rsidRDefault="001877B5" w:rsidP="00036450">
            <w:pPr>
              <w:pStyle w:val="Heading2"/>
            </w:pPr>
            <w:r>
              <w:t>RECENT GIFTS</w:t>
            </w:r>
          </w:p>
          <w:p w14:paraId="523BA688" w14:textId="55707F94" w:rsidR="001877B5" w:rsidRDefault="001877B5" w:rsidP="001877B5"/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53"/>
              <w:gridCol w:w="1552"/>
              <w:gridCol w:w="1735"/>
              <w:gridCol w:w="3404"/>
            </w:tblGrid>
            <w:tr w:rsidR="001877B5" w:rsidRPr="001877B5" w14:paraId="1E6B1102" w14:textId="77777777" w:rsidTr="001877B5">
              <w:tc>
                <w:tcPr>
                  <w:tcW w:w="26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40F0549" w14:textId="77777777" w:rsidR="001877B5" w:rsidRPr="001877B5" w:rsidRDefault="001877B5" w:rsidP="001877B5">
                  <w:pPr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</w:pPr>
                  <w:r w:rsidRPr="001877B5">
                    <w:rPr>
                      <w:rFonts w:ascii="Arial" w:eastAsia="Times New Roman" w:hAnsi="Arial" w:cs="Arial"/>
                      <w:b/>
                      <w:bCs/>
                      <w:color w:val="000000"/>
                      <w:szCs w:val="18"/>
                      <w:lang w:eastAsia="en-US" w:bidi="he-IL"/>
                    </w:rPr>
                    <w:t>Opportunity</w:t>
                  </w:r>
                </w:p>
              </w:tc>
              <w:tc>
                <w:tcPr>
                  <w:tcW w:w="15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F4AABD9" w14:textId="77777777" w:rsidR="001877B5" w:rsidRPr="001877B5" w:rsidRDefault="001877B5" w:rsidP="001877B5">
                  <w:pPr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</w:pPr>
                  <w:r w:rsidRPr="001877B5">
                    <w:rPr>
                      <w:rFonts w:ascii="Arial" w:eastAsia="Times New Roman" w:hAnsi="Arial" w:cs="Arial"/>
                      <w:b/>
                      <w:bCs/>
                      <w:color w:val="000000"/>
                      <w:szCs w:val="18"/>
                      <w:lang w:eastAsia="en-US" w:bidi="he-IL"/>
                    </w:rPr>
                    <w:t>Opportunity Amount</w:t>
                  </w:r>
                </w:p>
              </w:tc>
              <w:tc>
                <w:tcPr>
                  <w:tcW w:w="17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EAF4DA4" w14:textId="77777777" w:rsidR="001877B5" w:rsidRPr="001877B5" w:rsidRDefault="001877B5" w:rsidP="001877B5">
                  <w:pPr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</w:pPr>
                  <w:r w:rsidRPr="001877B5">
                    <w:rPr>
                      <w:rFonts w:ascii="Arial" w:eastAsia="Times New Roman" w:hAnsi="Arial" w:cs="Arial"/>
                      <w:b/>
                      <w:bCs/>
                      <w:color w:val="000000"/>
                      <w:szCs w:val="18"/>
                      <w:lang w:eastAsia="en-US" w:bidi="he-IL"/>
                    </w:rPr>
                    <w:t xml:space="preserve">Opportunity </w:t>
                  </w:r>
                  <w:proofErr w:type="spellStart"/>
                  <w:r w:rsidRPr="001877B5">
                    <w:rPr>
                      <w:rFonts w:ascii="Arial" w:eastAsia="Times New Roman" w:hAnsi="Arial" w:cs="Arial"/>
                      <w:b/>
                      <w:bCs/>
                      <w:color w:val="000000"/>
                      <w:szCs w:val="18"/>
                      <w:lang w:eastAsia="en-US" w:bidi="he-IL"/>
                    </w:rPr>
                    <w:t>Closedate</w:t>
                  </w:r>
                  <w:proofErr w:type="spellEnd"/>
                </w:p>
              </w:tc>
              <w:tc>
                <w:tcPr>
                  <w:tcW w:w="34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642740D" w14:textId="77777777" w:rsidR="001877B5" w:rsidRPr="001877B5" w:rsidRDefault="001877B5" w:rsidP="001877B5">
                  <w:pPr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</w:pPr>
                  <w:r w:rsidRPr="001877B5">
                    <w:rPr>
                      <w:rFonts w:ascii="Arial" w:eastAsia="Times New Roman" w:hAnsi="Arial" w:cs="Arial"/>
                      <w:b/>
                      <w:bCs/>
                      <w:color w:val="000000"/>
                      <w:szCs w:val="18"/>
                      <w:lang w:eastAsia="en-US" w:bidi="he-IL"/>
                    </w:rPr>
                    <w:t>Opportunity Description</w:t>
                  </w:r>
                </w:p>
              </w:tc>
            </w:tr>
            <w:tr w:rsidR="001877B5" w:rsidRPr="001877B5" w14:paraId="15E074AE" w14:textId="77777777" w:rsidTr="001877B5">
              <w:tc>
                <w:tcPr>
                  <w:tcW w:w="26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C783DFD" w14:textId="4D33E887" w:rsidR="001877B5" w:rsidRPr="001877B5" w:rsidRDefault="001877B5" w:rsidP="001877B5">
                  <w:pPr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</w:pPr>
                  <w:r w:rsidRPr="001877B5">
                    <w:rPr>
                      <w:rFonts w:ascii="Arial" w:eastAsia="Times New Roman" w:hAnsi="Arial" w:cs="Arial"/>
                      <w:color w:val="FF0000"/>
                      <w:szCs w:val="18"/>
                      <w:lang w:eastAsia="en-US" w:bidi="he-IL"/>
                    </w:rPr>
                    <w:t>{{</w:t>
                  </w:r>
                  <w:proofErr w:type="spellStart"/>
                  <w:proofErr w:type="gramStart"/>
                  <w:r w:rsidRPr="001877B5">
                    <w:rPr>
                      <w:rFonts w:ascii="Arial" w:eastAsia="Times New Roman" w:hAnsi="Arial" w:cs="Arial"/>
                      <w:color w:val="FF0000"/>
                      <w:szCs w:val="18"/>
                      <w:lang w:eastAsia="en-US" w:bidi="he-IL"/>
                    </w:rPr>
                    <w:t>TableStart:</w:t>
                  </w:r>
                  <w:r w:rsidR="008D6939">
                    <w:rPr>
                      <w:rFonts w:ascii="Arial" w:eastAsia="Times New Roman" w:hAnsi="Arial" w:cs="Arial"/>
                      <w:color w:val="FF0000"/>
                      <w:szCs w:val="18"/>
                      <w:lang w:eastAsia="en-US" w:bidi="he-IL"/>
                    </w:rPr>
                    <w:t>WonOpportunities</w:t>
                  </w:r>
                  <w:proofErr w:type="spellEnd"/>
                  <w:proofErr w:type="gramEnd"/>
                  <w:r w:rsidRPr="001877B5">
                    <w:rPr>
                      <w:rFonts w:ascii="Arial" w:eastAsia="Times New Roman" w:hAnsi="Arial" w:cs="Arial"/>
                      <w:color w:val="FF0000"/>
                      <w:szCs w:val="18"/>
                      <w:lang w:eastAsia="en-US" w:bidi="he-IL"/>
                    </w:rPr>
                    <w:t>}}</w:t>
                  </w:r>
                  <w:r w:rsidRPr="001877B5"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  <w:t>{{OPPORTUNITY}}</w:t>
                  </w:r>
                </w:p>
              </w:tc>
              <w:tc>
                <w:tcPr>
                  <w:tcW w:w="15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BEED897" w14:textId="77777777" w:rsidR="001877B5" w:rsidRPr="001877B5" w:rsidRDefault="001877B5" w:rsidP="001877B5">
                  <w:pPr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</w:pPr>
                  <w:r w:rsidRPr="001877B5"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  <w:t>{{OPPORTUNITY_AMOUNT}}</w:t>
                  </w:r>
                </w:p>
              </w:tc>
              <w:tc>
                <w:tcPr>
                  <w:tcW w:w="17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4F81637" w14:textId="77777777" w:rsidR="001877B5" w:rsidRPr="001877B5" w:rsidRDefault="001877B5" w:rsidP="001877B5">
                  <w:pPr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</w:pPr>
                  <w:r w:rsidRPr="001877B5"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  <w:t>{{OPPORTUNITY_CLOSEDATE}}</w:t>
                  </w:r>
                </w:p>
              </w:tc>
              <w:tc>
                <w:tcPr>
                  <w:tcW w:w="34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C78EB1D" w14:textId="3ECCF964" w:rsidR="001877B5" w:rsidRPr="000B6E60" w:rsidRDefault="000B6E60" w:rsidP="000B6E60">
                  <w:r w:rsidRPr="001877B5"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  <w:t>{{OPPORTUNITY_DESCRIPTION</w:t>
                  </w:r>
                  <w:proofErr w:type="gramStart"/>
                  <w:r w:rsidRPr="001877B5"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  <w:t>}}</w:t>
                  </w:r>
                  <w:r w:rsidRPr="001877B5">
                    <w:rPr>
                      <w:rFonts w:ascii="Arial" w:eastAsia="Times New Roman" w:hAnsi="Arial" w:cs="Arial"/>
                      <w:color w:val="FF0000"/>
                      <w:szCs w:val="18"/>
                      <w:lang w:eastAsia="en-US" w:bidi="he-IL"/>
                    </w:rPr>
                    <w:t>{</w:t>
                  </w:r>
                  <w:proofErr w:type="gramEnd"/>
                  <w:r w:rsidRPr="001877B5">
                    <w:rPr>
                      <w:rFonts w:ascii="Arial" w:eastAsia="Times New Roman" w:hAnsi="Arial" w:cs="Arial"/>
                      <w:color w:val="FF0000"/>
                      <w:szCs w:val="18"/>
                      <w:lang w:eastAsia="en-US" w:bidi="he-IL"/>
                    </w:rPr>
                    <w:t>{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FF0000"/>
                      <w:szCs w:val="18"/>
                      <w:lang w:eastAsia="en-US" w:bidi="he-IL"/>
                    </w:rPr>
                    <w:t>TableEnd:WonOpportunities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FF0000"/>
                      <w:szCs w:val="18"/>
                      <w:lang w:eastAsia="en-US" w:bidi="he-IL"/>
                    </w:rPr>
                    <w:t>}}</w:t>
                  </w:r>
                </w:p>
              </w:tc>
            </w:tr>
          </w:tbl>
          <w:p w14:paraId="57DB383E" w14:textId="77777777" w:rsidR="001877B5" w:rsidRPr="001877B5" w:rsidRDefault="001877B5" w:rsidP="001877B5"/>
          <w:p w14:paraId="058E5E6B" w14:textId="5C6ECB67" w:rsidR="001877B5" w:rsidRDefault="001877B5" w:rsidP="001877B5">
            <w:pPr>
              <w:pStyle w:val="Heading2"/>
            </w:pPr>
            <w:r>
              <w:t>PROSPECTING GIFTS</w:t>
            </w:r>
          </w:p>
          <w:p w14:paraId="71DB08DC" w14:textId="77777777" w:rsidR="001877B5" w:rsidRDefault="001877B5" w:rsidP="001877B5">
            <w:pPr>
              <w:rPr>
                <w:color w:val="FFFFFF" w:themeColor="background1"/>
              </w:rPr>
            </w:pPr>
          </w:p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53"/>
              <w:gridCol w:w="1552"/>
              <w:gridCol w:w="1735"/>
              <w:gridCol w:w="3404"/>
            </w:tblGrid>
            <w:tr w:rsidR="001877B5" w:rsidRPr="001877B5" w14:paraId="0239EFAE" w14:textId="77777777" w:rsidTr="001877B5">
              <w:tc>
                <w:tcPr>
                  <w:tcW w:w="26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DFD7BCF" w14:textId="77777777" w:rsidR="001877B5" w:rsidRPr="001877B5" w:rsidRDefault="001877B5" w:rsidP="001877B5">
                  <w:pPr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</w:pPr>
                  <w:r w:rsidRPr="001877B5">
                    <w:rPr>
                      <w:rFonts w:ascii="Arial" w:eastAsia="Times New Roman" w:hAnsi="Arial" w:cs="Arial"/>
                      <w:b/>
                      <w:bCs/>
                      <w:color w:val="000000"/>
                      <w:szCs w:val="18"/>
                      <w:lang w:eastAsia="en-US" w:bidi="he-IL"/>
                    </w:rPr>
                    <w:t>Opportunity</w:t>
                  </w:r>
                </w:p>
              </w:tc>
              <w:tc>
                <w:tcPr>
                  <w:tcW w:w="15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0836FB1" w14:textId="77777777" w:rsidR="001877B5" w:rsidRPr="001877B5" w:rsidRDefault="001877B5" w:rsidP="001877B5">
                  <w:pPr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</w:pPr>
                  <w:r w:rsidRPr="001877B5">
                    <w:rPr>
                      <w:rFonts w:ascii="Arial" w:eastAsia="Times New Roman" w:hAnsi="Arial" w:cs="Arial"/>
                      <w:b/>
                      <w:bCs/>
                      <w:color w:val="000000"/>
                      <w:szCs w:val="18"/>
                      <w:lang w:eastAsia="en-US" w:bidi="he-IL"/>
                    </w:rPr>
                    <w:t>Opportunity Amount</w:t>
                  </w:r>
                </w:p>
              </w:tc>
              <w:tc>
                <w:tcPr>
                  <w:tcW w:w="17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D60BBAE" w14:textId="77777777" w:rsidR="001877B5" w:rsidRPr="001877B5" w:rsidRDefault="001877B5" w:rsidP="001877B5">
                  <w:pPr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</w:pPr>
                  <w:r w:rsidRPr="001877B5">
                    <w:rPr>
                      <w:rFonts w:ascii="Arial" w:eastAsia="Times New Roman" w:hAnsi="Arial" w:cs="Arial"/>
                      <w:b/>
                      <w:bCs/>
                      <w:color w:val="000000"/>
                      <w:szCs w:val="18"/>
                      <w:lang w:eastAsia="en-US" w:bidi="he-IL"/>
                    </w:rPr>
                    <w:t xml:space="preserve">Opportunity </w:t>
                  </w:r>
                  <w:proofErr w:type="spellStart"/>
                  <w:r w:rsidRPr="001877B5">
                    <w:rPr>
                      <w:rFonts w:ascii="Arial" w:eastAsia="Times New Roman" w:hAnsi="Arial" w:cs="Arial"/>
                      <w:b/>
                      <w:bCs/>
                      <w:color w:val="000000"/>
                      <w:szCs w:val="18"/>
                      <w:lang w:eastAsia="en-US" w:bidi="he-IL"/>
                    </w:rPr>
                    <w:t>Closedate</w:t>
                  </w:r>
                  <w:proofErr w:type="spellEnd"/>
                </w:p>
              </w:tc>
              <w:tc>
                <w:tcPr>
                  <w:tcW w:w="34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30CEF01" w14:textId="77777777" w:rsidR="001877B5" w:rsidRPr="001877B5" w:rsidRDefault="001877B5" w:rsidP="001877B5">
                  <w:pPr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</w:pPr>
                  <w:r w:rsidRPr="001877B5">
                    <w:rPr>
                      <w:rFonts w:ascii="Arial" w:eastAsia="Times New Roman" w:hAnsi="Arial" w:cs="Arial"/>
                      <w:b/>
                      <w:bCs/>
                      <w:color w:val="000000"/>
                      <w:szCs w:val="18"/>
                      <w:lang w:eastAsia="en-US" w:bidi="he-IL"/>
                    </w:rPr>
                    <w:t>Opportunity Description</w:t>
                  </w:r>
                </w:p>
              </w:tc>
            </w:tr>
            <w:tr w:rsidR="001877B5" w:rsidRPr="001877B5" w14:paraId="4DCA87E3" w14:textId="77777777" w:rsidTr="00EC5AFB">
              <w:trPr>
                <w:trHeight w:val="20"/>
              </w:trPr>
              <w:tc>
                <w:tcPr>
                  <w:tcW w:w="26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3AC926C" w14:textId="77777777" w:rsidR="001877B5" w:rsidRPr="001877B5" w:rsidRDefault="001877B5" w:rsidP="001877B5">
                  <w:pPr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</w:pPr>
                  <w:r w:rsidRPr="001877B5">
                    <w:rPr>
                      <w:rFonts w:ascii="Arial" w:eastAsia="Times New Roman" w:hAnsi="Arial" w:cs="Arial"/>
                      <w:color w:val="FF0000"/>
                      <w:szCs w:val="18"/>
                      <w:lang w:eastAsia="en-US" w:bidi="he-IL"/>
                    </w:rPr>
                    <w:t>{{</w:t>
                  </w:r>
                  <w:proofErr w:type="spellStart"/>
                  <w:proofErr w:type="gramStart"/>
                  <w:r w:rsidRPr="001877B5">
                    <w:rPr>
                      <w:rFonts w:ascii="Arial" w:eastAsia="Times New Roman" w:hAnsi="Arial" w:cs="Arial"/>
                      <w:color w:val="FF0000"/>
                      <w:szCs w:val="18"/>
                      <w:lang w:eastAsia="en-US" w:bidi="he-IL"/>
                    </w:rPr>
                    <w:t>TableStart:PipelineOpportunitie</w:t>
                  </w:r>
                  <w:proofErr w:type="spellEnd"/>
                  <w:proofErr w:type="gramEnd"/>
                  <w:r w:rsidRPr="001877B5">
                    <w:rPr>
                      <w:rFonts w:ascii="Arial" w:eastAsia="Times New Roman" w:hAnsi="Arial" w:cs="Arial"/>
                      <w:color w:val="FF0000"/>
                      <w:szCs w:val="18"/>
                      <w:lang w:eastAsia="en-US" w:bidi="he-IL"/>
                    </w:rPr>
                    <w:t>}}</w:t>
                  </w:r>
                  <w:r w:rsidRPr="001877B5"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  <w:t>{{OPPORTUNITY}}</w:t>
                  </w:r>
                </w:p>
              </w:tc>
              <w:tc>
                <w:tcPr>
                  <w:tcW w:w="15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E79F329" w14:textId="77777777" w:rsidR="001877B5" w:rsidRPr="001877B5" w:rsidRDefault="001877B5" w:rsidP="001877B5">
                  <w:pPr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</w:pPr>
                  <w:r w:rsidRPr="001877B5"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  <w:t>{{OPPORTUNITY_AMOUNT}}</w:t>
                  </w:r>
                </w:p>
              </w:tc>
              <w:tc>
                <w:tcPr>
                  <w:tcW w:w="17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7721FA8" w14:textId="77777777" w:rsidR="001877B5" w:rsidRPr="001877B5" w:rsidRDefault="001877B5" w:rsidP="001877B5">
                  <w:pPr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</w:pPr>
                  <w:r w:rsidRPr="001877B5"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  <w:t>{{OPPORTUNITY_CLOSEDATE}}</w:t>
                  </w:r>
                </w:p>
              </w:tc>
              <w:tc>
                <w:tcPr>
                  <w:tcW w:w="34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03574B0" w14:textId="77777777" w:rsidR="001877B5" w:rsidRPr="001877B5" w:rsidRDefault="001877B5" w:rsidP="001877B5">
                  <w:pPr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</w:pPr>
                  <w:r w:rsidRPr="001877B5"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  <w:t>{{OPPORTUNITY_DESCRIPTION</w:t>
                  </w:r>
                  <w:proofErr w:type="gramStart"/>
                  <w:r w:rsidRPr="001877B5"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  <w:t>}}</w:t>
                  </w:r>
                  <w:r w:rsidRPr="001877B5">
                    <w:rPr>
                      <w:rFonts w:ascii="Arial" w:eastAsia="Times New Roman" w:hAnsi="Arial" w:cs="Arial"/>
                      <w:color w:val="FF0000"/>
                      <w:szCs w:val="18"/>
                      <w:lang w:eastAsia="en-US" w:bidi="he-IL"/>
                    </w:rPr>
                    <w:t>{</w:t>
                  </w:r>
                  <w:proofErr w:type="gramEnd"/>
                  <w:r w:rsidRPr="001877B5">
                    <w:rPr>
                      <w:rFonts w:ascii="Arial" w:eastAsia="Times New Roman" w:hAnsi="Arial" w:cs="Arial"/>
                      <w:color w:val="FF0000"/>
                      <w:szCs w:val="18"/>
                      <w:lang w:eastAsia="en-US" w:bidi="he-IL"/>
                    </w:rPr>
                    <w:t>{</w:t>
                  </w:r>
                  <w:proofErr w:type="spellStart"/>
                  <w:r w:rsidRPr="001877B5">
                    <w:rPr>
                      <w:rFonts w:ascii="Arial" w:eastAsia="Times New Roman" w:hAnsi="Arial" w:cs="Arial"/>
                      <w:color w:val="FF0000"/>
                      <w:szCs w:val="18"/>
                      <w:lang w:eastAsia="en-US" w:bidi="he-IL"/>
                    </w:rPr>
                    <w:t>TableEnd:PipelineOpportunitie</w:t>
                  </w:r>
                  <w:proofErr w:type="spellEnd"/>
                  <w:r w:rsidRPr="001877B5">
                    <w:rPr>
                      <w:rFonts w:ascii="Arial" w:eastAsia="Times New Roman" w:hAnsi="Arial" w:cs="Arial"/>
                      <w:color w:val="FF0000"/>
                      <w:szCs w:val="18"/>
                      <w:lang w:eastAsia="en-US" w:bidi="he-IL"/>
                    </w:rPr>
                    <w:t>}}</w:t>
                  </w:r>
                </w:p>
              </w:tc>
            </w:tr>
          </w:tbl>
          <w:p w14:paraId="4EC2B52A" w14:textId="134FA78A" w:rsidR="001877B5" w:rsidRPr="001877B5" w:rsidRDefault="001877B5" w:rsidP="001877B5"/>
        </w:tc>
      </w:tr>
    </w:tbl>
    <w:p w14:paraId="6B34D10B" w14:textId="77777777" w:rsidR="0043117B" w:rsidRDefault="00492C10" w:rsidP="000C45FF">
      <w:pPr>
        <w:tabs>
          <w:tab w:val="left" w:pos="990"/>
        </w:tabs>
      </w:pPr>
    </w:p>
    <w:sectPr w:rsidR="0043117B" w:rsidSect="00EC5AFB">
      <w:pgSz w:w="15840" w:h="12240" w:orient="landscape"/>
      <w:pgMar w:top="45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527FC" w14:textId="77777777" w:rsidR="00F235F6" w:rsidRDefault="00F235F6" w:rsidP="000C45FF">
      <w:r>
        <w:separator/>
      </w:r>
    </w:p>
  </w:endnote>
  <w:endnote w:type="continuationSeparator" w:id="0">
    <w:p w14:paraId="3ED506FD" w14:textId="77777777" w:rsidR="00F235F6" w:rsidRDefault="00F235F6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99CF0" w14:textId="77777777" w:rsidR="00F235F6" w:rsidRDefault="00F235F6" w:rsidP="000C45FF">
      <w:r>
        <w:separator/>
      </w:r>
    </w:p>
  </w:footnote>
  <w:footnote w:type="continuationSeparator" w:id="0">
    <w:p w14:paraId="4BA54525" w14:textId="77777777" w:rsidR="00F235F6" w:rsidRDefault="00F235F6" w:rsidP="000C45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56A"/>
    <w:rsid w:val="00036450"/>
    <w:rsid w:val="00094499"/>
    <w:rsid w:val="000B6E60"/>
    <w:rsid w:val="000C45FF"/>
    <w:rsid w:val="000E3FD1"/>
    <w:rsid w:val="00112054"/>
    <w:rsid w:val="001476A8"/>
    <w:rsid w:val="001525E1"/>
    <w:rsid w:val="00180329"/>
    <w:rsid w:val="001877B5"/>
    <w:rsid w:val="0019001F"/>
    <w:rsid w:val="001A74A5"/>
    <w:rsid w:val="001B2664"/>
    <w:rsid w:val="001B2ABD"/>
    <w:rsid w:val="001D4DBA"/>
    <w:rsid w:val="001E0391"/>
    <w:rsid w:val="001E1759"/>
    <w:rsid w:val="001F1ECC"/>
    <w:rsid w:val="002005AD"/>
    <w:rsid w:val="002400EB"/>
    <w:rsid w:val="00256CF7"/>
    <w:rsid w:val="002808E1"/>
    <w:rsid w:val="00281FD5"/>
    <w:rsid w:val="0030481B"/>
    <w:rsid w:val="003156FC"/>
    <w:rsid w:val="003254B5"/>
    <w:rsid w:val="0037121F"/>
    <w:rsid w:val="003A6B7D"/>
    <w:rsid w:val="003B06CA"/>
    <w:rsid w:val="004071FC"/>
    <w:rsid w:val="0042015C"/>
    <w:rsid w:val="004437A8"/>
    <w:rsid w:val="00445947"/>
    <w:rsid w:val="004813B3"/>
    <w:rsid w:val="00492C10"/>
    <w:rsid w:val="00496591"/>
    <w:rsid w:val="004A29B5"/>
    <w:rsid w:val="004C63E4"/>
    <w:rsid w:val="004D3011"/>
    <w:rsid w:val="005262AC"/>
    <w:rsid w:val="00526EDC"/>
    <w:rsid w:val="005E39D5"/>
    <w:rsid w:val="00600670"/>
    <w:rsid w:val="0062123A"/>
    <w:rsid w:val="00646E75"/>
    <w:rsid w:val="006771D0"/>
    <w:rsid w:val="00715FCB"/>
    <w:rsid w:val="00743101"/>
    <w:rsid w:val="007535F0"/>
    <w:rsid w:val="007775E1"/>
    <w:rsid w:val="007867A0"/>
    <w:rsid w:val="007927F5"/>
    <w:rsid w:val="00802CA0"/>
    <w:rsid w:val="008D6939"/>
    <w:rsid w:val="008F1614"/>
    <w:rsid w:val="009260CD"/>
    <w:rsid w:val="0094256A"/>
    <w:rsid w:val="00952C25"/>
    <w:rsid w:val="00A158D5"/>
    <w:rsid w:val="00A2118D"/>
    <w:rsid w:val="00AD76E2"/>
    <w:rsid w:val="00B20152"/>
    <w:rsid w:val="00B359E4"/>
    <w:rsid w:val="00B57D98"/>
    <w:rsid w:val="00B70850"/>
    <w:rsid w:val="00B766B9"/>
    <w:rsid w:val="00BA7BF3"/>
    <w:rsid w:val="00C066B6"/>
    <w:rsid w:val="00C37BA1"/>
    <w:rsid w:val="00C4674C"/>
    <w:rsid w:val="00C50204"/>
    <w:rsid w:val="00C506CF"/>
    <w:rsid w:val="00C72BED"/>
    <w:rsid w:val="00C76B44"/>
    <w:rsid w:val="00C9578B"/>
    <w:rsid w:val="00CB0055"/>
    <w:rsid w:val="00D0757B"/>
    <w:rsid w:val="00D2522B"/>
    <w:rsid w:val="00D422DE"/>
    <w:rsid w:val="00D5459D"/>
    <w:rsid w:val="00D552B0"/>
    <w:rsid w:val="00D94C6A"/>
    <w:rsid w:val="00DA1F4D"/>
    <w:rsid w:val="00DD172A"/>
    <w:rsid w:val="00E25A26"/>
    <w:rsid w:val="00E4381A"/>
    <w:rsid w:val="00E55D74"/>
    <w:rsid w:val="00E67D25"/>
    <w:rsid w:val="00EC5AFB"/>
    <w:rsid w:val="00F235F6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832F42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6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emailgoeshere@example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shain\AppData\Local\Microsoft\Office\16.0\DTS\en-US%7b249A0237-E3F8-47A2-BB96-990B435F0D46%7d\%7b6D9DB8DE-3ECF-45A5-B588-6AFC657D0B14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hyperlink" Target="mailto:emailgoeshere@example.com" TargetMode="Externa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BEB5BF1BC4413E95910886E9FC3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DB69B9-CE73-421A-A326-585A912831D5}"/>
      </w:docPartPr>
      <w:docPartBody>
        <w:p w:rsidR="00016040" w:rsidRDefault="00016040">
          <w:pPr>
            <w:pStyle w:val="5EBEB5BF1BC4413E95910886E9FC3D4F"/>
          </w:pPr>
          <w:r w:rsidRPr="00D5459D">
            <w:t>Profile</w:t>
          </w:r>
        </w:p>
      </w:docPartBody>
    </w:docPart>
    <w:docPart>
      <w:docPartPr>
        <w:name w:val="C153440A13C2429F97EFCBE1ACF159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348D8-BA27-4DD3-BC33-CD3A2393745B}"/>
      </w:docPartPr>
      <w:docPartBody>
        <w:p w:rsidR="00016040" w:rsidRDefault="00016040">
          <w:pPr>
            <w:pStyle w:val="C153440A13C2429F97EFCBE1ACF159DB"/>
          </w:pPr>
          <w:r w:rsidRPr="00CB0055">
            <w:t>Contact</w:t>
          </w:r>
        </w:p>
      </w:docPartBody>
    </w:docPart>
    <w:docPart>
      <w:docPartPr>
        <w:name w:val="780E0327EA414A5B86D65F855367AC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CB24E-2064-4AE0-A641-13BAFB69E5C3}"/>
      </w:docPartPr>
      <w:docPartBody>
        <w:p w:rsidR="00016040" w:rsidRDefault="00016040">
          <w:pPr>
            <w:pStyle w:val="780E0327EA414A5B86D65F855367ACD9"/>
          </w:pPr>
          <w:r w:rsidRPr="004D3011">
            <w:t>PHONE:</w:t>
          </w:r>
        </w:p>
      </w:docPartBody>
    </w:docPart>
    <w:docPart>
      <w:docPartPr>
        <w:name w:val="E5727F190A894FFABEDD98C348B9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6B895-87BD-497E-9149-E7C783E80C81}"/>
      </w:docPartPr>
      <w:docPartBody>
        <w:p w:rsidR="00016040" w:rsidRDefault="00016040">
          <w:pPr>
            <w:pStyle w:val="E5727F190A894FFABEDD98C348B93D50"/>
          </w:pPr>
          <w:r w:rsidRPr="004D3011">
            <w:t>WEBSITE:</w:t>
          </w:r>
        </w:p>
      </w:docPartBody>
    </w:docPart>
    <w:docPart>
      <w:docPartPr>
        <w:name w:val="075B7DBB9A6A4AAA9DCEF4C358FED8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5F65EB-BB89-44C5-A693-ED96E04C51B7}"/>
      </w:docPartPr>
      <w:docPartBody>
        <w:p w:rsidR="00016040" w:rsidRDefault="00016040">
          <w:pPr>
            <w:pStyle w:val="075B7DBB9A6A4AAA9DCEF4C358FED8D9"/>
          </w:pPr>
          <w:r w:rsidRPr="004D3011">
            <w:t>EMAIL:</w:t>
          </w:r>
        </w:p>
      </w:docPartBody>
    </w:docPart>
    <w:docPart>
      <w:docPartPr>
        <w:name w:val="A4F899623BDE4C238CF5DC15AC2CA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F5CEB-7EB4-4838-BB78-E90B0A73F893}"/>
      </w:docPartPr>
      <w:docPartBody>
        <w:p w:rsidR="00016040" w:rsidRDefault="00016040">
          <w:pPr>
            <w:pStyle w:val="A4F899623BDE4C238CF5DC15AC2CAE3D"/>
          </w:pPr>
          <w:r w:rsidRPr="00E4381A">
            <w:rPr>
              <w:rStyle w:val="Hyperlink"/>
            </w:rPr>
            <w:t>someone@example.com</w:t>
          </w:r>
          <w:hyperlink r:id="rId4" w:history="1">
            <w:r>
              <w:rPr>
                <w:rStyle w:val="Hyperlink"/>
              </w:rPr>
              <w:t>mailto:emailgoeshere@example.com</w:t>
            </w:r>
          </w:hyperlink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040"/>
    <w:rsid w:val="00016040"/>
    <w:rsid w:val="002F1BB1"/>
    <w:rsid w:val="0043101B"/>
    <w:rsid w:val="0079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BEB5BF1BC4413E95910886E9FC3D4F">
    <w:name w:val="5EBEB5BF1BC4413E95910886E9FC3D4F"/>
  </w:style>
  <w:style w:type="paragraph" w:customStyle="1" w:styleId="C153440A13C2429F97EFCBE1ACF159DB">
    <w:name w:val="C153440A13C2429F97EFCBE1ACF159DB"/>
  </w:style>
  <w:style w:type="paragraph" w:customStyle="1" w:styleId="780E0327EA414A5B86D65F855367ACD9">
    <w:name w:val="780E0327EA414A5B86D65F855367ACD9"/>
  </w:style>
  <w:style w:type="paragraph" w:customStyle="1" w:styleId="E5727F190A894FFABEDD98C348B93D50">
    <w:name w:val="E5727F190A894FFABEDD98C348B93D50"/>
  </w:style>
  <w:style w:type="paragraph" w:customStyle="1" w:styleId="075B7DBB9A6A4AAA9DCEF4C358FED8D9">
    <w:name w:val="075B7DBB9A6A4AAA9DCEF4C358FED8D9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A4F899623BDE4C238CF5DC15AC2CAE3D">
    <w:name w:val="A4F899623BDE4C238CF5DC15AC2CAE3D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{6D9DB8DE-3ECF-45A5-B588-6AFC657D0B14}tf00546271_win32</Template>
  <TotalTime>0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2021-11-17T14:53:00Z</dcterms:created>
  <dcterms:modified xsi:type="dcterms:W3CDTF">2021-11-17T16:19:00Z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
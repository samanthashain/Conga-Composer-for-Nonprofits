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8.0.0 -->
  <w:body>
    <w:p w:rsidR="00526EDC"/>
    <w:tbl>
      <w:tblPr>
        <w:tblW w:w="14580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270"/>
        <w:gridCol w:w="10710"/>
      </w:tblGrid>
      <w:tr w:rsidTr="00EC5AFB">
        <w:tblPrEx>
          <w:tblW w:w="14580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3600" w:type="dxa"/>
            <w:shd w:val="clear" w:color="auto" w:fill="E5DEDB" w:themeFill="text2" w:themeFillTint="33"/>
          </w:tcPr>
          <w:p w:rsidR="008F1614" w:rsidRPr="008F1614" w:rsidP="008F1614">
            <w:pPr>
              <w:rPr>
                <w:sz w:val="56"/>
                <w:szCs w:val="56"/>
              </w:rPr>
            </w:pPr>
            <w:r w:rsidRPr="0042015C">
              <w:rPr>
                <w:rFonts w:asciiTheme="majorHAnsi" w:hAnsiTheme="majorHAnsi" w:cstheme="majorBidi"/>
                <w:color w:val="548AB7" w:themeColor="accent1" w:themeShade="BF"/>
              </w:rPr>
              <w:drawing>
                <wp:inline>
                  <wp:extent cx="952500" cy="1421309"/>
                  <wp:docPr id="100000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421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Bidi"/>
                <w:color w:val="548AB7" w:themeColor="accent1" w:themeShade="BF"/>
              </w:rPr>
              <w:t xml:space="preserve"> </w:t>
            </w:r>
            <w:r w:rsidRPr="0042015C">
              <w:rPr>
                <w:sz w:val="56"/>
                <w:szCs w:val="56"/>
              </w:rPr>
              <w:t>Boogle</w:t>
            </w:r>
          </w:p>
          <w:p w:rsidR="008F1614" w:rsidP="00036450">
            <w:pPr>
              <w:pStyle w:val="Heading3"/>
            </w:pPr>
          </w:p>
          <w:sdt>
            <w:sdtPr>
              <w:id w:val="889528059"/>
              <w:placeholder>
                <w:docPart w:val="5EBEB5BF1BC4413E95910886E9FC3D4F"/>
              </w:placeholder>
              <w:showingPlcHdr/>
              <w:richText/>
              <w:temporary/>
            </w:sdtPr>
            <w:sdtContent>
              <w:p w:rsidR="001B2ABD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P="00B766B9">
            <w:r>
              <w:t>Boogle is a fake company that we have a fake partnership with :)</w:t>
            </w:r>
          </w:p>
          <w:p w:rsidR="00036450" w:rsidP="00036450"/>
          <w:sdt>
            <w:sdtPr>
              <w:id w:val="389123984"/>
              <w:placeholder>
                <w:docPart w:val="C153440A13C2429F97EFCBE1ACF159DB"/>
              </w:placeholder>
              <w:showingPlcHdr/>
              <w:richText/>
              <w:temporary/>
            </w:sdtPr>
            <w:sdtContent>
              <w:p w:rsidR="00036450" w:rsidRPr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2013090473"/>
              <w:placeholder>
                <w:docPart w:val="780E0327EA414A5B86D65F855367ACD9"/>
              </w:placeholder>
              <w:showingPlcHdr/>
              <w:richText/>
              <w:temporary/>
            </w:sdtPr>
            <w:sdtContent>
              <w:p w:rsidR="004D3011" w:rsidRPr="00D0757B" w:rsidP="00D0757B">
                <w:r w:rsidRPr="00D0757B">
                  <w:t>PHONE:</w:t>
                </w:r>
              </w:p>
            </w:sdtContent>
          </w:sdt>
          <w:p w:rsidR="004D3011" w:rsidRPr="00D0757B" w:rsidP="00D0757B">
            <w:r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1234567890</w:t>
            </w:r>
          </w:p>
          <w:p w:rsidR="004D3011" w:rsidRPr="00D0757B" w:rsidP="00D0757B"/>
          <w:sdt>
            <w:sdtPr>
              <w:id w:val="213732437"/>
              <w:placeholder>
                <w:docPart w:val="E5727F190A894FFABEDD98C348B93D50"/>
              </w:placeholder>
              <w:showingPlcHdr/>
              <w:richText/>
              <w:temporary/>
            </w:sdtPr>
            <w:sdtContent>
              <w:p w:rsidR="004D3011" w:rsidRPr="00D0757B" w:rsidP="00D0757B">
                <w:r w:rsidRPr="00D0757B">
                  <w:t>WEBSITE:</w:t>
                </w:r>
              </w:p>
            </w:sdtContent>
          </w:sdt>
          <w:p w:rsidR="004D3011" w:rsidRPr="00D0757B" w:rsidP="00D0757B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www.boogle.com</w:t>
            </w:r>
          </w:p>
          <w:p w:rsidR="00C50204" w:rsidRPr="00D0757B" w:rsidP="00D0757B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</w:p>
          <w:p w:rsidR="00C50204" w:rsidRPr="00D0757B" w:rsidP="00D0757B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ADDRESS:</w:t>
            </w:r>
          </w:p>
          <w:p w:rsidR="00C50204" w:rsidRPr="00D0757B" w:rsidP="00D0757B">
            <w:pPr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</w:pPr>
            <w:r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123 Main St</w:t>
            </w:r>
          </w:p>
          <w:p w:rsidR="001D4DBA" w:rsidP="00D0757B">
            <w:r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Philadelphia</w:t>
            </w:r>
            <w:r w:rsidRPr="00D0757B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 xml:space="preserve">, </w:t>
            </w:r>
            <w:r w:rsidRPr="00D0757B" w:rsidR="00BA7BF3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PA</w:t>
            </w:r>
            <w:r w:rsidRPr="00D0757B" w:rsidR="00BA7BF3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 xml:space="preserve"> </w:t>
            </w:r>
            <w:r w:rsidRPr="00D0757B" w:rsidR="00BA7BF3">
              <w:rPr>
                <w:rFonts w:ascii="Arial" w:hAnsi="Arial" w:cs="Arial"/>
                <w:color w:val="000000"/>
                <w:szCs w:val="18"/>
                <w:shd w:val="clear" w:color="auto" w:fill="FFFFFF"/>
              </w:rPr>
              <w:t>19104</w:t>
            </w:r>
          </w:p>
          <w:p w:rsidR="004D3011" w:rsidP="004D3011"/>
          <w:sdt>
            <w:sdtPr>
              <w:id w:val="1093411039"/>
              <w:placeholder>
                <w:docPart w:val="075B7DBB9A6A4AAA9DCEF4C358FED8D9"/>
              </w:placeholder>
              <w:showingPlcHdr/>
              <w:richText/>
              <w:temporary/>
            </w:sdtPr>
            <w:sdtContent>
              <w:p w:rsidR="004D3011" w:rsidP="004D3011">
                <w:r w:rsidRPr="004D3011">
                  <w:t>EMAIL:</w:t>
                </w:r>
              </w:p>
            </w:sdtContent>
          </w:sdt>
          <w:sdt>
            <w:sdtPr>
              <w:id w:val="1340636500"/>
              <w:placeholder>
                <w:docPart w:val="A4F899623BDE4C238CF5DC15AC2CAE3D"/>
              </w:placeholder>
              <w:showingPlcHdr/>
              <w:richText/>
              <w:temporary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:rsidR="00036450" w:rsidRPr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r>
                  <w:fldChar w:fldCharType="begin"/>
                </w:r>
                <w:r>
                  <w:instrText xml:space="preserve"> HYPERLINK "mailto:emailgoeshere@example.com" </w:instrText>
                </w:r>
                <w:r>
                  <w:fldChar w:fldCharType="separate"/>
                </w:r>
                <w:r>
                  <w:fldChar w:fldCharType="end"/>
                </w:r>
              </w:p>
            </w:sdtContent>
          </w:sdt>
          <w:p w:rsidR="004D3011" w:rsidRPr="004D3011" w:rsidP="004D3011"/>
        </w:tc>
        <w:tc>
          <w:tcPr>
            <w:tcW w:w="270" w:type="dxa"/>
          </w:tcPr>
          <w:p w:rsidR="001B2ABD" w:rsidP="000C45FF">
            <w:pPr>
              <w:tabs>
                <w:tab w:val="left" w:pos="990"/>
              </w:tabs>
            </w:pPr>
          </w:p>
        </w:tc>
        <w:tc>
          <w:tcPr>
            <w:tcW w:w="10710" w:type="dxa"/>
          </w:tcPr>
          <w:p w:rsidR="001B2ABD" w:rsidP="00036450">
            <w:pPr>
              <w:pStyle w:val="Heading2"/>
            </w:pPr>
            <w:r>
              <w:t>AFFILIATED CONTACTS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618"/>
              <w:gridCol w:w="2136"/>
              <w:gridCol w:w="1411"/>
              <w:gridCol w:w="1124"/>
              <w:gridCol w:w="2055"/>
            </w:tblGrid>
            <w:tr w:rsidTr="0094256A">
              <w:tblPrEx>
                <w:tblW w:w="0" w:type="auto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6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pe5 Affiliation Cnpe5 Contact R</w:t>
                  </w:r>
                </w:p>
              </w:tc>
              <w:tc>
                <w:tcPr>
                  <w:tcW w:w="2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Npe5 Affiliation Cnpe5 Contact Description</w:t>
                  </w:r>
                </w:p>
              </w:tc>
              <w:tc>
                <w:tcPr>
                  <w:tcW w:w="14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Npe5 Affiliation Description</w:t>
                  </w:r>
                </w:p>
              </w:tc>
              <w:tc>
                <w:tcPr>
                  <w:tcW w:w="1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Npe5 Affiliation Role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Npe5 Affiliation Status</w:t>
                  </w:r>
                </w:p>
              </w:tc>
            </w:tr>
            <w:tr w:rsidTr="0094256A">
              <w:tblPrEx>
                <w:tblW w:w="0" w:type="auto"/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6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Beff Jezos</w:t>
                  </w:r>
                </w:p>
              </w:tc>
              <w:tc>
                <w:tcPr>
                  <w:tcW w:w="2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</w:p>
              </w:tc>
              <w:tc>
                <w:tcPr>
                  <w:tcW w:w="14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</w:p>
              </w:tc>
              <w:tc>
                <w:tcPr>
                  <w:tcW w:w="1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Advisor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Current</w:t>
                  </w:r>
                </w:p>
              </w:tc>
            </w:tr>
            <w:tr w:rsidTr="0094256A">
              <w:tblPrEx>
                <w:tblW w:w="0" w:type="auto"/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6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Melon Usk</w:t>
                  </w:r>
                </w:p>
              </w:tc>
              <w:tc>
                <w:tcPr>
                  <w:tcW w:w="2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Melon Usk creates autonomous pencils.</w:t>
                  </w:r>
                </w:p>
              </w:tc>
              <w:tc>
                <w:tcPr>
                  <w:tcW w:w="14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Melon Usk is the CEO of Boogle</w:t>
                  </w:r>
                </w:p>
              </w:tc>
              <w:tc>
                <w:tcPr>
                  <w:tcW w:w="1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Employee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Current</w:t>
                  </w:r>
                </w:p>
              </w:tc>
            </w:tr>
          </w:tbl>
          <w:p w:rsidR="00036450" w:rsidP="00036450"/>
          <w:p w:rsidR="00036450" w:rsidP="00036450">
            <w:pPr>
              <w:pStyle w:val="Heading2"/>
            </w:pPr>
            <w:r>
              <w:t>RECENT ACTIVITIES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582"/>
              <w:gridCol w:w="1641"/>
              <w:gridCol w:w="3993"/>
            </w:tblGrid>
            <w:tr w:rsidTr="0094256A">
              <w:tblPrEx>
                <w:tblW w:w="0" w:type="auto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5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Task Subject</w:t>
                  </w:r>
                </w:p>
              </w:tc>
              <w:tc>
                <w:tcPr>
                  <w:tcW w:w="1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Task Status</w:t>
                  </w:r>
                </w:p>
              </w:tc>
              <w:tc>
                <w:tcPr>
                  <w:tcW w:w="3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 xml:space="preserve">Task </w:t>
                  </w:r>
                  <w:r w:rsidRPr="0094256A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Activitydate</w:t>
                  </w:r>
                </w:p>
              </w:tc>
            </w:tr>
            <w:tr w:rsidTr="0094256A">
              <w:tblPrEx>
                <w:tblW w:w="0" w:type="auto"/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5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Thank you note for 2020 gift</w:t>
                  </w:r>
                </w:p>
              </w:tc>
              <w:tc>
                <w:tcPr>
                  <w:tcW w:w="1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Completed</w:t>
                  </w:r>
                </w:p>
              </w:tc>
              <w:tc>
                <w:tcPr>
                  <w:tcW w:w="3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1/1/2021 12:00:00 AM</w:t>
                  </w:r>
                </w:p>
              </w:tc>
            </w:tr>
            <w:tr w:rsidTr="0094256A">
              <w:tblPrEx>
                <w:tblW w:w="0" w:type="auto"/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5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Mtg re partnership</w:t>
                  </w:r>
                </w:p>
              </w:tc>
              <w:tc>
                <w:tcPr>
                  <w:tcW w:w="1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Completed</w:t>
                  </w:r>
                </w:p>
              </w:tc>
              <w:tc>
                <w:tcPr>
                  <w:tcW w:w="3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7/30/2021 12:00:00 AM</w:t>
                  </w:r>
                </w:p>
              </w:tc>
            </w:tr>
            <w:tr w:rsidTr="0094256A">
              <w:tblPrEx>
                <w:tblW w:w="0" w:type="auto"/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5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Check in about 2021 gift</w:t>
                  </w:r>
                </w:p>
              </w:tc>
              <w:tc>
                <w:tcPr>
                  <w:tcW w:w="1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Not Started</w:t>
                  </w:r>
                </w:p>
              </w:tc>
              <w:tc>
                <w:tcPr>
                  <w:tcW w:w="3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94256A" w:rsidRPr="0094256A" w:rsidP="0094256A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94256A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12/1/2021 12:00:00 AM</w:t>
                  </w:r>
                </w:p>
              </w:tc>
            </w:tr>
          </w:tbl>
          <w:p w:rsidR="004D3011" w:rsidP="00036450"/>
          <w:p w:rsidR="00036450" w:rsidP="00036450">
            <w:pPr>
              <w:pStyle w:val="Heading2"/>
            </w:pPr>
            <w:r>
              <w:t>RECENT GIFTS</w:t>
            </w:r>
          </w:p>
          <w:p w:rsidR="001877B5" w:rsidP="001877B5"/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653"/>
              <w:gridCol w:w="1552"/>
              <w:gridCol w:w="1735"/>
              <w:gridCol w:w="3404"/>
            </w:tblGrid>
            <w:tr w:rsidTr="001877B5">
              <w:tblPrEx>
                <w:tblW w:w="0" w:type="auto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 Amount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 xml:space="preserve">Opportunity </w:t>
                  </w: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Closedate</w:t>
                  </w:r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 Description</w:t>
                  </w:r>
                </w:p>
              </w:tc>
            </w:tr>
            <w:tr w:rsidTr="001877B5">
              <w:tblPrEx>
                <w:tblW w:w="0" w:type="auto"/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2020 Contribution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1000000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12/31/2020 12:00:00 AM</w:t>
                  </w:r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0B6E60" w:rsidP="000B6E60"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Donation for workforce development program.</w:t>
                  </w:r>
                </w:p>
              </w:tc>
            </w:tr>
          </w:tbl>
          <w:p w:rsidR="001877B5" w:rsidRPr="001877B5" w:rsidP="001877B5"/>
          <w:p w:rsidR="001877B5" w:rsidP="001877B5">
            <w:pPr>
              <w:pStyle w:val="Heading2"/>
            </w:pPr>
            <w:r>
              <w:t>PROSPECTING GIFTS</w:t>
            </w:r>
          </w:p>
          <w:p w:rsidR="001877B5" w:rsidP="001877B5">
            <w:pPr>
              <w:rPr>
                <w:color w:val="FFFFFF" w:themeColor="background1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653"/>
              <w:gridCol w:w="1552"/>
              <w:gridCol w:w="1735"/>
              <w:gridCol w:w="3404"/>
            </w:tblGrid>
            <w:tr w:rsidTr="001877B5">
              <w:tblPrEx>
                <w:tblW w:w="0" w:type="auto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 Amount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 xml:space="preserve">Opportunity </w:t>
                  </w: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Closedate</w:t>
                  </w:r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b/>
                      <w:bCs/>
                      <w:color w:val="000000"/>
                      <w:szCs w:val="18"/>
                      <w:lang w:eastAsia="en-US" w:bidi="he-IL"/>
                    </w:rPr>
                    <w:t>Opportunity Description</w:t>
                  </w:r>
                </w:p>
              </w:tc>
            </w:tr>
            <w:tr w:rsidTr="00EC5AFB">
              <w:tblPrEx>
                <w:tblW w:w="0" w:type="auto"/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20"/>
              </w:trPr>
              <w:tc>
                <w:tcPr>
                  <w:tcW w:w="26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2021 Contribution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800000</w:t>
                  </w:r>
                </w:p>
              </w:tc>
              <w:tc>
                <w:tcPr>
                  <w:tcW w:w="1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  <w:r w:rsidRPr="001877B5"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  <w:t>12/31/2021 12:00:00 AM</w:t>
                  </w:r>
                </w:p>
              </w:tc>
              <w:tc>
                <w:tcPr>
                  <w:tcW w:w="3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noWrap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1877B5" w:rsidRPr="001877B5" w:rsidP="001877B5">
                  <w:pPr>
                    <w:rPr>
                      <w:rFonts w:ascii="Arial" w:eastAsia="Times New Roman" w:hAnsi="Arial" w:cs="Arial"/>
                      <w:color w:val="000000"/>
                      <w:szCs w:val="18"/>
                      <w:lang w:eastAsia="en-US" w:bidi="he-IL"/>
                    </w:rPr>
                  </w:pPr>
                </w:p>
              </w:tc>
            </w:tr>
          </w:tbl>
          <w:p w:rsidR="001877B5" w:rsidRPr="001877B5" w:rsidP="001877B5"/>
        </w:tc>
      </w:tr>
    </w:tbl>
    <w:p w:rsidR="0043117B" w:rsidP="000C45FF">
      <w:pPr>
        <w:tabs>
          <w:tab w:val="left" w:pos="990"/>
        </w:tabs>
      </w:pPr>
    </w:p>
    <w:sectPr w:rsidSect="00EC5AFB">
      <w:pgSz w:w="15840" w:h="12240" w:orient="landscape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attachedTemplate r:id="rId1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jpeg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sshain\AppData\Local\Microsoft\Office\16.0\DTS\en-US%7B249A0237-E3F8-47A2-BB96-990B435F0D46%7D\%7B6D9DB8DE-3ECF-45A5-B588-6AFC657D0B14%7Dtf00546271_win32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5EBEB5BF1BC4413E95910886E9FC3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B69B9-CE73-421A-A326-585A912831D5}"/>
      </w:docPartPr>
      <w:docPartBody>
        <w:p w:rsidR="00016040">
          <w:pPr>
            <w:pStyle w:val="5EBEB5BF1BC4413E95910886E9FC3D4F"/>
          </w:pPr>
          <w:r w:rsidRPr="00D5459D">
            <w:t>Profile</w:t>
          </w:r>
        </w:p>
      </w:docPartBody>
    </w:docPart>
    <w:docPart>
      <w:docPartPr>
        <w:name w:val="C153440A13C2429F97EFCBE1ACF15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348D8-BA27-4DD3-BC33-CD3A2393745B}"/>
      </w:docPartPr>
      <w:docPartBody>
        <w:p w:rsidR="00016040">
          <w:pPr>
            <w:pStyle w:val="C153440A13C2429F97EFCBE1ACF159DB"/>
          </w:pPr>
          <w:r w:rsidRPr="00CB0055">
            <w:t>Contact</w:t>
          </w:r>
        </w:p>
      </w:docPartBody>
    </w:docPart>
    <w:docPart>
      <w:docPartPr>
        <w:name w:val="780E0327EA414A5B86D65F855367A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CB24E-2064-4AE0-A641-13BAFB69E5C3}"/>
      </w:docPartPr>
      <w:docPartBody>
        <w:p w:rsidR="00016040">
          <w:pPr>
            <w:pStyle w:val="780E0327EA414A5B86D65F855367ACD9"/>
          </w:pPr>
          <w:r w:rsidRPr="004D3011">
            <w:t>PHONE:</w:t>
          </w:r>
        </w:p>
      </w:docPartBody>
    </w:docPart>
    <w:docPart>
      <w:docPartPr>
        <w:name w:val="E5727F190A894FFABEDD98C348B9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6B895-87BD-497E-9149-E7C783E80C81}"/>
      </w:docPartPr>
      <w:docPartBody>
        <w:p w:rsidR="00016040">
          <w:pPr>
            <w:pStyle w:val="E5727F190A894FFABEDD98C348B93D50"/>
          </w:pPr>
          <w:r w:rsidRPr="004D3011">
            <w:t>WEBSITE:</w:t>
          </w:r>
        </w:p>
      </w:docPartBody>
    </w:docPart>
    <w:docPart>
      <w:docPartPr>
        <w:name w:val="075B7DBB9A6A4AAA9DCEF4C358FED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F65EB-BB89-44C5-A693-ED96E04C51B7}"/>
      </w:docPartPr>
      <w:docPartBody>
        <w:p w:rsidR="00016040">
          <w:pPr>
            <w:pStyle w:val="075B7DBB9A6A4AAA9DCEF4C358FED8D9"/>
          </w:pPr>
          <w:r w:rsidRPr="004D3011">
            <w:t>EMAIL:</w:t>
          </w:r>
        </w:p>
      </w:docPartBody>
    </w:docPart>
    <w:docPart>
      <w:docPartPr>
        <w:name w:val="A4F899623BDE4C238CF5DC15AC2CA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F5CEB-7EB4-4838-BB78-E90B0A73F893}"/>
      </w:docPartPr>
      <w:docPartBody>
        <w:p w:rsidR="00016040">
          <w:pPr>
            <w:pStyle w:val="A4F899623BDE4C238CF5DC15AC2CAE3D"/>
          </w:pPr>
          <w:r w:rsidRPr="00E4381A">
            <w:rPr>
              <w:rStyle w:val="Hyperlink"/>
            </w:rPr>
            <w:t>someone@example.com</w:t>
          </w:r>
          <w:r>
            <w:fldChar w:fldCharType="begin"/>
          </w:r>
          <w:r>
            <w:instrText xml:space="preserve"> HYPERLINK "mailto:emailgoeshere@example.com" </w:instrText>
          </w:r>
          <w:r>
            <w:fldChar w:fldCharType="separate"/>
          </w:r>
          <w:r>
            <w:rPr>
              <w:rStyle w:val="Hyperlink"/>
            </w:rPr>
            <w:t>mailto:emailgoeshere@example.com</w:t>
          </w:r>
          <w: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BEB5BF1BC4413E95910886E9FC3D4F">
    <w:name w:val="5EBEB5BF1BC4413E95910886E9FC3D4F"/>
  </w:style>
  <w:style w:type="paragraph" w:customStyle="1" w:styleId="C153440A13C2429F97EFCBE1ACF159DB">
    <w:name w:val="C153440A13C2429F97EFCBE1ACF159DB"/>
  </w:style>
  <w:style w:type="paragraph" w:customStyle="1" w:styleId="780E0327EA414A5B86D65F855367ACD9">
    <w:name w:val="780E0327EA414A5B86D65F855367ACD9"/>
  </w:style>
  <w:style w:type="paragraph" w:customStyle="1" w:styleId="E5727F190A894FFABEDD98C348B93D50">
    <w:name w:val="E5727F190A894FFABEDD98C348B93D50"/>
  </w:style>
  <w:style w:type="paragraph" w:customStyle="1" w:styleId="075B7DBB9A6A4AAA9DCEF4C358FED8D9">
    <w:name w:val="075B7DBB9A6A4AAA9DCEF4C358FED8D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4F899623BDE4C238CF5DC15AC2CAE3D">
    <w:name w:val="A4F899623BDE4C238CF5DC15AC2CAE3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{6D9DB8DE-3ECF-45A5-B588-6AFC657D0B14}tf00546271_win32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2021-11-17T14:53:00Z</dcterms:created>
  <dcterms:modified xsi:type="dcterms:W3CDTF">2021-11-17T15:42:00Z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